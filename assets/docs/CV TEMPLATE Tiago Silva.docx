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C91976" w14:textId="0B49844D" w:rsidR="00B65EFF" w:rsidRPr="00211C5C" w:rsidRDefault="008C351A">
      <w:pPr>
        <w:pStyle w:val="Title"/>
        <w:rPr>
          <w:b/>
          <w:sz w:val="36"/>
          <w:szCs w:val="36"/>
        </w:rPr>
      </w:pPr>
      <w:r>
        <w:rPr>
          <w:b/>
          <w:sz w:val="36"/>
          <w:szCs w:val="36"/>
        </w:rPr>
        <w:t>Tiago Silva</w:t>
      </w:r>
    </w:p>
    <w:p w14:paraId="5EE289DA" w14:textId="2844D840" w:rsidR="00211C5C" w:rsidRDefault="00AA1656" w:rsidP="00211C5C">
      <w:pPr>
        <w:rPr>
          <w:sz w:val="24"/>
          <w:szCs w:val="24"/>
        </w:rPr>
      </w:pPr>
      <w:sdt>
        <w:sdtPr>
          <w:rPr>
            <w:sz w:val="24"/>
            <w:szCs w:val="24"/>
          </w:rPr>
          <w:alias w:val="Address"/>
          <w:tag w:val=""/>
          <w:id w:val="-593780209"/>
          <w:placeholder>
            <w:docPart w:val="7406BE0AEFEE4BD883E6D2DADB0CA4F7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C351A">
            <w:rPr>
              <w:sz w:val="24"/>
              <w:szCs w:val="24"/>
            </w:rPr>
            <w:t>30 Clitherow Gardens</w:t>
          </w:r>
          <w:r w:rsidR="00415938" w:rsidRPr="00415938">
            <w:rPr>
              <w:sz w:val="24"/>
              <w:szCs w:val="24"/>
            </w:rPr>
            <w:t xml:space="preserve">, </w:t>
          </w:r>
          <w:r w:rsidR="008C351A">
            <w:rPr>
              <w:sz w:val="24"/>
              <w:szCs w:val="24"/>
            </w:rPr>
            <w:t>RH10 6TT</w:t>
          </w:r>
        </w:sdtContent>
      </w:sdt>
      <w:r w:rsidR="005614A9" w:rsidRPr="00415938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Telephone"/>
          <w:tag w:val=""/>
          <w:id w:val="-1416317146"/>
          <w:placeholder>
            <w:docPart w:val="C176853FC85E4747B74AF47420B6095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C351A">
            <w:rPr>
              <w:sz w:val="24"/>
              <w:szCs w:val="24"/>
            </w:rPr>
            <w:t>07596412959</w:t>
          </w:r>
        </w:sdtContent>
      </w:sdt>
      <w:r w:rsidR="005614A9" w:rsidRPr="00415938">
        <w:rPr>
          <w:sz w:val="24"/>
          <w:szCs w:val="24"/>
        </w:rPr>
        <w:t> | </w:t>
      </w:r>
      <w:sdt>
        <w:sdtPr>
          <w:rPr>
            <w:sz w:val="24"/>
            <w:szCs w:val="24"/>
          </w:rPr>
          <w:alias w:val="Email"/>
          <w:tag w:val=""/>
          <w:id w:val="-391963670"/>
          <w:placeholder>
            <w:docPart w:val="CA87D586B81246BEB7C6BEB84DC897E6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C351A">
            <w:rPr>
              <w:sz w:val="24"/>
              <w:szCs w:val="24"/>
            </w:rPr>
            <w:t>Tiagosilvauk@hotmail.com</w:t>
          </w:r>
        </w:sdtContent>
      </w:sdt>
      <w:r w:rsidR="00211C5C">
        <w:rPr>
          <w:sz w:val="24"/>
          <w:szCs w:val="24"/>
        </w:rPr>
        <w:t xml:space="preserve"> </w:t>
      </w:r>
    </w:p>
    <w:p w14:paraId="0F11BB4B" w14:textId="522C7279" w:rsidR="008C351A" w:rsidRPr="008C351A" w:rsidRDefault="00211C5C" w:rsidP="008C351A">
      <w:pPr>
        <w:rPr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t xml:space="preserve">Personal </w:t>
      </w:r>
      <w:r w:rsidRPr="00211C5C">
        <w:rPr>
          <w:rFonts w:ascii="Calibri" w:hAnsi="Calibri"/>
          <w:b/>
          <w:sz w:val="32"/>
          <w:szCs w:val="32"/>
        </w:rPr>
        <w:t>Profile</w:t>
      </w:r>
    </w:p>
    <w:p w14:paraId="33CADC42" w14:textId="2EE916BD" w:rsidR="00211C5C" w:rsidRPr="008C351A" w:rsidRDefault="008C351A" w:rsidP="008C351A">
      <w:pPr>
        <w:pStyle w:val="ListBullet"/>
        <w:numPr>
          <w:ilvl w:val="0"/>
          <w:numId w:val="0"/>
        </w:numPr>
        <w:rPr>
          <w:rFonts w:ascii="Calibri" w:hAnsi="Calibri"/>
          <w:sz w:val="24"/>
          <w:szCs w:val="24"/>
        </w:rPr>
      </w:pPr>
      <w:r w:rsidRPr="00F645F8">
        <w:rPr>
          <w:sz w:val="24"/>
          <w:szCs w:val="24"/>
        </w:rPr>
        <w:t xml:space="preserve">I am a hardworking and enthusiastic </w:t>
      </w:r>
      <w:r>
        <w:rPr>
          <w:sz w:val="24"/>
          <w:szCs w:val="24"/>
        </w:rPr>
        <w:t xml:space="preserve">student </w:t>
      </w:r>
      <w:r w:rsidR="000B712D">
        <w:rPr>
          <w:sz w:val="24"/>
          <w:szCs w:val="24"/>
        </w:rPr>
        <w:t>who has finished my final year of</w:t>
      </w:r>
      <w:r w:rsidRPr="00F645F8">
        <w:rPr>
          <w:sz w:val="24"/>
          <w:szCs w:val="24"/>
        </w:rPr>
        <w:t xml:space="preserve"> university</w:t>
      </w:r>
      <w:r>
        <w:rPr>
          <w:sz w:val="24"/>
          <w:szCs w:val="24"/>
        </w:rPr>
        <w:t xml:space="preserve">, </w:t>
      </w:r>
      <w:r w:rsidRPr="00F645F8">
        <w:rPr>
          <w:sz w:val="24"/>
          <w:szCs w:val="24"/>
        </w:rPr>
        <w:t xml:space="preserve">working on my IT (Information Technology) course which focus on databases but also allows me to work on coding, website development and computing. I tend to find I’m an empathic listener and always focusing on what other people are saying; which has allowed me to be friendly with almost anyone I </w:t>
      </w:r>
      <w:r>
        <w:rPr>
          <w:sz w:val="24"/>
          <w:szCs w:val="24"/>
        </w:rPr>
        <w:t>meet. I have recently completed my 1 year placement at HESA as a Student Developer and Test Analyst</w:t>
      </w:r>
      <w:r w:rsidRPr="00F645F8">
        <w:rPr>
          <w:sz w:val="24"/>
          <w:szCs w:val="24"/>
        </w:rPr>
        <w:t xml:space="preserve"> </w:t>
      </w:r>
      <w:r>
        <w:rPr>
          <w:sz w:val="24"/>
          <w:szCs w:val="24"/>
        </w:rPr>
        <w:t>in an agile environment using Scrum where I have gained work experiences within a cross functional team</w:t>
      </w:r>
      <w:r w:rsidRPr="00F645F8">
        <w:rPr>
          <w:sz w:val="24"/>
          <w:szCs w:val="24"/>
        </w:rPr>
        <w:t>.</w:t>
      </w:r>
      <w:r w:rsidR="00211C5C" w:rsidRPr="008C351A">
        <w:rPr>
          <w:rFonts w:ascii="Calibri" w:hAnsi="Calibri"/>
          <w:sz w:val="24"/>
          <w:szCs w:val="24"/>
        </w:rPr>
        <w:br/>
      </w:r>
    </w:p>
    <w:p w14:paraId="0870AED7" w14:textId="77777777" w:rsidR="00211C5C" w:rsidRPr="00211C5C" w:rsidRDefault="005614A9" w:rsidP="00211C5C">
      <w:pPr>
        <w:pStyle w:val="Subsection"/>
        <w:spacing w:before="100"/>
        <w:rPr>
          <w:rFonts w:ascii="Calibri" w:hAnsi="Calibri"/>
          <w:sz w:val="32"/>
          <w:szCs w:val="32"/>
        </w:rPr>
      </w:pPr>
      <w:r w:rsidRPr="00211C5C">
        <w:rPr>
          <w:rFonts w:ascii="Calibri" w:hAnsi="Calibri"/>
          <w:sz w:val="32"/>
          <w:szCs w:val="32"/>
        </w:rPr>
        <w:t>Skills &amp; Abilities</w:t>
      </w:r>
      <w:r w:rsidR="00211C5C" w:rsidRPr="00211C5C">
        <w:rPr>
          <w:rFonts w:ascii="Calibri" w:hAnsi="Calibri"/>
          <w:sz w:val="32"/>
          <w:szCs w:val="32"/>
        </w:rPr>
        <w:t xml:space="preserve"> </w:t>
      </w:r>
    </w:p>
    <w:p w14:paraId="5AF648AF" w14:textId="099612F6" w:rsid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Team work – Further developed during one year placement at HESA when working with cross functional teams</w:t>
      </w:r>
    </w:p>
    <w:p w14:paraId="08C4FF58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 xml:space="preserve">Databases – creating, managing and editing the design and content. Experience with Oracle and </w:t>
      </w:r>
      <w:proofErr w:type="spellStart"/>
      <w:r w:rsidRPr="00134B47">
        <w:rPr>
          <w:sz w:val="24"/>
          <w:szCs w:val="24"/>
        </w:rPr>
        <w:t>PhpMyAdmin</w:t>
      </w:r>
      <w:proofErr w:type="spellEnd"/>
    </w:p>
    <w:p w14:paraId="64F98C44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 xml:space="preserve">Empathic Listening </w:t>
      </w:r>
    </w:p>
    <w:p w14:paraId="3FFB669B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Problem Solving – Needed to resolve errors bugs/errors when found during manual/automated tests or tasks reported as bug issues.</w:t>
      </w:r>
    </w:p>
    <w:p w14:paraId="710CA805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Microsoft Office</w:t>
      </w:r>
    </w:p>
    <w:p w14:paraId="229909E4" w14:textId="4F2BB718" w:rsidR="00134B47" w:rsidRPr="00134B47" w:rsidRDefault="00015CA6" w:rsidP="00134B47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Operating System –</w:t>
      </w:r>
      <w:r w:rsidR="00134B47" w:rsidRPr="00134B47">
        <w:rPr>
          <w:sz w:val="24"/>
          <w:szCs w:val="24"/>
        </w:rPr>
        <w:t xml:space="preserve"> Windows (All Versions)</w:t>
      </w:r>
    </w:p>
    <w:p w14:paraId="5D28DDF3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Coding languages - HTML, HTML5, CSS, Java, JavaScript, MYSQL &amp; PHP, C#</w:t>
      </w:r>
    </w:p>
    <w:p w14:paraId="093A59B7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Creating and Design Websites from code (HTML)</w:t>
      </w:r>
    </w:p>
    <w:p w14:paraId="236F7733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Research – Needed to understand what to do for Modules and in Placement when developing code or trying to find a solution to a problem.</w:t>
      </w:r>
    </w:p>
    <w:p w14:paraId="2BD06C1C" w14:textId="77777777" w:rsidR="00134B47" w:rsidRP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Developing Tests and Automated Tests – from one year Placement at HESA</w:t>
      </w:r>
    </w:p>
    <w:p w14:paraId="310267CC" w14:textId="77777777" w:rsidR="00134B47" w:rsidRDefault="00134B47" w:rsidP="00134B4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>Quality checking and analyzing of data – from one year Placement at HESA</w:t>
      </w:r>
    </w:p>
    <w:p w14:paraId="5C99A26C" w14:textId="36846B5C" w:rsidR="0057342D" w:rsidRPr="0057342D" w:rsidRDefault="00134B47" w:rsidP="0057342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4B47">
        <w:rPr>
          <w:sz w:val="24"/>
          <w:szCs w:val="24"/>
        </w:rPr>
        <w:t xml:space="preserve">Technical skillset – Required when working as a Software Developer at HESA </w:t>
      </w:r>
      <w:bookmarkStart w:id="0" w:name="_GoBack"/>
      <w:bookmarkEnd w:id="0"/>
    </w:p>
    <w:p w14:paraId="5A302A39" w14:textId="57C5E646" w:rsidR="00B65EFF" w:rsidRPr="00211C5C" w:rsidRDefault="00211C5C">
      <w:pPr>
        <w:pStyle w:val="SectionHeading"/>
        <w:rPr>
          <w:rFonts w:ascii="Calibri" w:hAnsi="Calibri"/>
          <w:b w:val="0"/>
          <w:szCs w:val="24"/>
        </w:rPr>
      </w:pPr>
      <w:r w:rsidRPr="00211C5C">
        <w:rPr>
          <w:rFonts w:ascii="Calibri" w:hAnsi="Calibri"/>
          <w:sz w:val="32"/>
          <w:szCs w:val="32"/>
        </w:rPr>
        <w:t>Work History</w:t>
      </w:r>
      <w:r w:rsidR="00415938">
        <w:rPr>
          <w:rFonts w:ascii="Calibri" w:hAnsi="Calibri"/>
          <w:szCs w:val="24"/>
        </w:rPr>
        <w:t xml:space="preserve"> – </w:t>
      </w:r>
    </w:p>
    <w:p w14:paraId="04D0B802" w14:textId="3ACE1272" w:rsidR="00B65EFF" w:rsidRPr="00415938" w:rsidRDefault="00510C25">
      <w:pPr>
        <w:pStyle w:val="Subsection"/>
        <w:spacing w:before="100"/>
        <w:rPr>
          <w:rFonts w:ascii="Calibri" w:hAnsi="Calibri"/>
          <w:sz w:val="24"/>
          <w:szCs w:val="24"/>
        </w:rPr>
      </w:pPr>
      <w:r>
        <w:rPr>
          <w:rFonts w:ascii="Calibri" w:hAnsi="Calibri"/>
          <w:b w:val="0"/>
          <w:sz w:val="32"/>
          <w:szCs w:val="32"/>
        </w:rPr>
        <w:t>Student Developer and Test Analyst</w:t>
      </w:r>
      <w:r w:rsidR="005614A9" w:rsidRPr="00211C5C">
        <w:rPr>
          <w:rFonts w:ascii="Calibri" w:hAnsi="Calibri"/>
          <w:b w:val="0"/>
          <w:sz w:val="32"/>
          <w:szCs w:val="32"/>
        </w:rPr>
        <w:t> | </w:t>
      </w:r>
      <w:r>
        <w:rPr>
          <w:rFonts w:ascii="Calibri" w:hAnsi="Calibri"/>
          <w:b w:val="0"/>
          <w:sz w:val="32"/>
          <w:szCs w:val="32"/>
        </w:rPr>
        <w:t>HESA</w:t>
      </w:r>
      <w:r w:rsidR="005614A9" w:rsidRPr="00211C5C">
        <w:rPr>
          <w:rFonts w:ascii="Calibri" w:hAnsi="Calibri"/>
          <w:b w:val="0"/>
          <w:sz w:val="32"/>
          <w:szCs w:val="32"/>
        </w:rPr>
        <w:t> | </w:t>
      </w:r>
      <w:r>
        <w:rPr>
          <w:rFonts w:ascii="Calibri" w:hAnsi="Calibri"/>
          <w:b w:val="0"/>
          <w:sz w:val="36"/>
          <w:szCs w:val="36"/>
        </w:rPr>
        <w:t>August 2016 – July 2017</w:t>
      </w:r>
    </w:p>
    <w:p w14:paraId="562FDC66" w14:textId="4B659D8A" w:rsidR="00B65EFF" w:rsidRPr="00510C25" w:rsidRDefault="00510C25" w:rsidP="00510C25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To </w:t>
      </w:r>
      <w:r w:rsidRPr="00905351">
        <w:rPr>
          <w:rFonts w:cs="Arial"/>
          <w:sz w:val="24"/>
          <w:szCs w:val="24"/>
        </w:rPr>
        <w:t xml:space="preserve">develop, test and maintain </w:t>
      </w:r>
      <w:r>
        <w:rPr>
          <w:rFonts w:cs="Arial"/>
          <w:sz w:val="24"/>
          <w:szCs w:val="24"/>
        </w:rPr>
        <w:t>HESA</w:t>
      </w:r>
      <w:r w:rsidRPr="00905351">
        <w:rPr>
          <w:rFonts w:cs="Arial"/>
          <w:sz w:val="24"/>
          <w:szCs w:val="24"/>
        </w:rPr>
        <w:t xml:space="preserve"> s</w:t>
      </w:r>
      <w:r>
        <w:rPr>
          <w:rFonts w:cs="Arial"/>
          <w:sz w:val="24"/>
          <w:szCs w:val="24"/>
        </w:rPr>
        <w:t xml:space="preserve">erver and client applications in a Scrum Team; while gathering requirements, model use cases and user stories with other member of staff. These applications are </w:t>
      </w:r>
      <w:r w:rsidRPr="00BB1493">
        <w:rPr>
          <w:rFonts w:cs="Arial"/>
          <w:sz w:val="24"/>
          <w:szCs w:val="24"/>
        </w:rPr>
        <w:t>concerned with the collection, quality assurance, linking, aggregation and dissemination of data about higher education.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4"/>
          <w:szCs w:val="24"/>
        </w:rPr>
        <w:id w:val="417760904"/>
        <w15:repeatingSection/>
      </w:sdtPr>
      <w:sdtEndPr>
        <w:rPr>
          <w:rFonts w:asciiTheme="minorHAnsi" w:hAnsiTheme="minorHAnsi"/>
          <w:sz w:val="18"/>
          <w:szCs w:val="20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4"/>
              <w:szCs w:val="24"/>
            </w:rPr>
            <w:id w:val="-1773932447"/>
            <w:placeholder>
              <w:docPart w:val="10C6B74D8A9D40E4B4E57F2EA9EF836D"/>
            </w:placeholder>
            <w15:repeatingSectionItem/>
          </w:sdtPr>
          <w:sdtEndPr>
            <w:rPr>
              <w:rFonts w:asciiTheme="minorHAnsi" w:hAnsiTheme="minorHAnsi"/>
              <w:sz w:val="18"/>
              <w:szCs w:val="20"/>
            </w:rPr>
          </w:sdtEndPr>
          <w:sdtContent>
            <w:p w14:paraId="05270D53" w14:textId="09839F2C" w:rsidR="00B65EFF" w:rsidRPr="00211C5C" w:rsidRDefault="00510C25">
              <w:pPr>
                <w:pStyle w:val="Subsection"/>
                <w:rPr>
                  <w:rFonts w:ascii="Calibri" w:hAnsi="Calibri"/>
                  <w:sz w:val="32"/>
                  <w:szCs w:val="32"/>
                </w:rPr>
              </w:pPr>
              <w:r>
                <w:rPr>
                  <w:rFonts w:ascii="Calibri" w:hAnsi="Calibri"/>
                  <w:b w:val="0"/>
                  <w:sz w:val="32"/>
                  <w:szCs w:val="32"/>
                </w:rPr>
                <w:t>Shop Staff</w:t>
              </w:r>
              <w:r w:rsidR="005614A9" w:rsidRPr="00211C5C">
                <w:rPr>
                  <w:rFonts w:ascii="Calibri" w:hAnsi="Calibri"/>
                  <w:b w:val="0"/>
                  <w:sz w:val="32"/>
                  <w:szCs w:val="32"/>
                </w:rPr>
                <w:t> | </w:t>
              </w:r>
              <w:r>
                <w:rPr>
                  <w:rFonts w:ascii="Calibri" w:hAnsi="Calibri"/>
                  <w:b w:val="0"/>
                  <w:sz w:val="32"/>
                  <w:szCs w:val="32"/>
                </w:rPr>
                <w:t>OXfam</w:t>
              </w:r>
              <w:r w:rsidR="005614A9" w:rsidRPr="00211C5C">
                <w:rPr>
                  <w:rFonts w:ascii="Calibri" w:hAnsi="Calibri"/>
                  <w:b w:val="0"/>
                  <w:sz w:val="32"/>
                  <w:szCs w:val="32"/>
                </w:rPr>
                <w:t> | </w:t>
              </w:r>
              <w:r>
                <w:rPr>
                  <w:rFonts w:ascii="Calibri" w:hAnsi="Calibri"/>
                  <w:b w:val="0"/>
                  <w:sz w:val="32"/>
                  <w:szCs w:val="32"/>
                </w:rPr>
                <w:t>Ausgust 2012- June 2014, on Saturdays</w:t>
              </w:r>
            </w:p>
            <w:p w14:paraId="3C70FCCF" w14:textId="77777777" w:rsidR="00510C25" w:rsidRDefault="00510C25" w:rsidP="00510C25">
              <w:pPr>
                <w:rPr>
                  <w:sz w:val="24"/>
                  <w:szCs w:val="24"/>
                </w:rPr>
              </w:pPr>
              <w:r w:rsidRPr="00F645F8">
                <w:rPr>
                  <w:sz w:val="24"/>
                  <w:szCs w:val="24"/>
                </w:rPr>
                <w:t>Helped as a part of staff; job I was given is as shown below</w:t>
              </w:r>
            </w:p>
            <w:p w14:paraId="177F7F31" w14:textId="559F6472" w:rsidR="00510C25" w:rsidRPr="00F645F8" w:rsidRDefault="00510C25" w:rsidP="00510C25">
              <w:pPr>
                <w:rPr>
                  <w:sz w:val="24"/>
                  <w:szCs w:val="24"/>
                </w:rPr>
              </w:pPr>
              <w:r w:rsidRPr="00F645F8">
                <w:rPr>
                  <w:sz w:val="24"/>
                  <w:szCs w:val="24"/>
                </w:rPr>
                <w:t>Organizing stock such as books, clothing and toys as well as putting as price on them and displaying them for sale.</w:t>
              </w:r>
            </w:p>
            <w:p w14:paraId="4636DB94" w14:textId="05D99FAF" w:rsidR="00B65EFF" w:rsidRPr="00510C25" w:rsidRDefault="00510C25" w:rsidP="00510C25">
              <w:pPr>
                <w:rPr>
                  <w:sz w:val="24"/>
                  <w:szCs w:val="24"/>
                </w:rPr>
              </w:pPr>
              <w:r w:rsidRPr="00F645F8">
                <w:rPr>
                  <w:sz w:val="24"/>
                  <w:szCs w:val="24"/>
                </w:rPr>
                <w:t>Bring donation into storage area ready to organize.</w:t>
              </w:r>
            </w:p>
          </w:sdtContent>
        </w:sdt>
      </w:sdtContent>
    </w:sdt>
    <w:p w14:paraId="44CE15DE" w14:textId="77777777" w:rsidR="00510C25" w:rsidRDefault="00510C25" w:rsidP="005614A9">
      <w:pPr>
        <w:pStyle w:val="ListBullet"/>
        <w:numPr>
          <w:ilvl w:val="0"/>
          <w:numId w:val="0"/>
        </w:numPr>
        <w:ind w:left="144"/>
        <w:rPr>
          <w:b/>
          <w:sz w:val="36"/>
          <w:szCs w:val="36"/>
        </w:rPr>
      </w:pPr>
    </w:p>
    <w:p w14:paraId="41929FF9" w14:textId="5807F828" w:rsidR="00211C5C" w:rsidRPr="00211C5C" w:rsidRDefault="00211C5C" w:rsidP="005614A9">
      <w:pPr>
        <w:pStyle w:val="ListBullet"/>
        <w:numPr>
          <w:ilvl w:val="0"/>
          <w:numId w:val="0"/>
        </w:numPr>
        <w:ind w:left="144"/>
        <w:rPr>
          <w:sz w:val="24"/>
          <w:szCs w:val="24"/>
        </w:rPr>
      </w:pPr>
      <w:r>
        <w:rPr>
          <w:b/>
          <w:sz w:val="36"/>
          <w:szCs w:val="36"/>
        </w:rPr>
        <w:br/>
      </w:r>
      <w:r w:rsidRPr="00211C5C">
        <w:rPr>
          <w:b/>
          <w:sz w:val="32"/>
          <w:szCs w:val="32"/>
        </w:rPr>
        <w:t>Education</w:t>
      </w:r>
      <w:r w:rsidRPr="00211C5C">
        <w:rPr>
          <w:sz w:val="32"/>
          <w:szCs w:val="32"/>
        </w:rPr>
        <w:t xml:space="preserve"> </w:t>
      </w:r>
      <w:r w:rsidRPr="00211C5C">
        <w:rPr>
          <w:sz w:val="24"/>
          <w:szCs w:val="24"/>
        </w:rPr>
        <w:t xml:space="preserve"> </w:t>
      </w:r>
    </w:p>
    <w:p w14:paraId="310FD9D1" w14:textId="207B1F05" w:rsidR="00211C5C" w:rsidRPr="00211C5C" w:rsidRDefault="00232589" w:rsidP="00DA19C8">
      <w:pPr>
        <w:pStyle w:val="ListBullet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>Information Technology (Sandwich course – 1 Year placement)</w:t>
      </w:r>
      <w:r w:rsidR="00211C5C" w:rsidRPr="00211C5C">
        <w:rPr>
          <w:b/>
          <w:sz w:val="24"/>
          <w:szCs w:val="24"/>
        </w:rPr>
        <w:t> | </w:t>
      </w:r>
      <w:r>
        <w:rPr>
          <w:b/>
          <w:sz w:val="24"/>
          <w:szCs w:val="24"/>
        </w:rPr>
        <w:t>2014 - 2018</w:t>
      </w:r>
      <w:r w:rsidR="00211C5C" w:rsidRPr="00211C5C">
        <w:rPr>
          <w:b/>
          <w:sz w:val="24"/>
          <w:szCs w:val="24"/>
        </w:rPr>
        <w:t> | </w:t>
      </w:r>
      <w:r>
        <w:rPr>
          <w:b/>
          <w:sz w:val="24"/>
          <w:szCs w:val="24"/>
        </w:rPr>
        <w:t>University of Gloucestershire</w:t>
      </w:r>
      <w:r w:rsidR="001A534E">
        <w:rPr>
          <w:b/>
          <w:sz w:val="24"/>
          <w:szCs w:val="24"/>
        </w:rPr>
        <w:t xml:space="preserve"> (</w:t>
      </w:r>
      <w:r w:rsidR="00DA19C8">
        <w:rPr>
          <w:b/>
          <w:sz w:val="24"/>
          <w:szCs w:val="24"/>
        </w:rPr>
        <w:t>2:1</w:t>
      </w:r>
      <w:r w:rsidR="001A534E">
        <w:rPr>
          <w:b/>
          <w:sz w:val="24"/>
          <w:szCs w:val="24"/>
        </w:rPr>
        <w:t>)</w:t>
      </w:r>
    </w:p>
    <w:p w14:paraId="4823EFE8" w14:textId="3C08852A" w:rsidR="00211C5C" w:rsidRPr="00211C5C" w:rsidRDefault="00F86A03" w:rsidP="00211C5C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A levels: </w:t>
      </w:r>
      <w:r w:rsidR="00B624A1">
        <w:rPr>
          <w:sz w:val="24"/>
          <w:szCs w:val="24"/>
        </w:rPr>
        <w:t>Applied IT – C Grade, Applied Business – C grade, Travel and Tourism – D grade</w:t>
      </w:r>
    </w:p>
    <w:p w14:paraId="25B76DFA" w14:textId="27C2F69A" w:rsidR="00211C5C" w:rsidRPr="00211C5C" w:rsidRDefault="00B624A1" w:rsidP="00211C5C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8 </w:t>
      </w:r>
      <w:r w:rsidR="00211C5C" w:rsidRPr="00211C5C">
        <w:rPr>
          <w:sz w:val="24"/>
          <w:szCs w:val="24"/>
        </w:rPr>
        <w:t>GCSES</w:t>
      </w:r>
      <w:r>
        <w:rPr>
          <w:sz w:val="24"/>
          <w:szCs w:val="24"/>
        </w:rPr>
        <w:t xml:space="preserve"> at A-C including Math, Science and English Language</w:t>
      </w:r>
    </w:p>
    <w:p w14:paraId="25611EF1" w14:textId="6CA74D1D" w:rsidR="00B624A1" w:rsidRPr="0054266D" w:rsidRDefault="0054266D" w:rsidP="0054266D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proofErr w:type="spellStart"/>
      <w:r>
        <w:rPr>
          <w:sz w:val="24"/>
          <w:szCs w:val="24"/>
        </w:rPr>
        <w:t>ScrumMaster</w:t>
      </w:r>
      <w:proofErr w:type="spellEnd"/>
      <w:r>
        <w:rPr>
          <w:sz w:val="24"/>
          <w:szCs w:val="24"/>
        </w:rPr>
        <w:t xml:space="preserve"> (</w:t>
      </w:r>
      <w:r w:rsidR="00E5258E">
        <w:rPr>
          <w:sz w:val="24"/>
          <w:szCs w:val="24"/>
        </w:rPr>
        <w:t>ScrumA</w:t>
      </w:r>
      <w:r>
        <w:rPr>
          <w:sz w:val="24"/>
          <w:szCs w:val="24"/>
        </w:rPr>
        <w:t>lliance</w:t>
      </w:r>
      <w:r w:rsidR="00E5258E">
        <w:rPr>
          <w:sz w:val="24"/>
          <w:szCs w:val="24"/>
        </w:rPr>
        <w:t>.org</w:t>
      </w:r>
      <w:r>
        <w:rPr>
          <w:sz w:val="24"/>
          <w:szCs w:val="24"/>
        </w:rPr>
        <w:t xml:space="preserve"> through HESA) – 09/05/2017 – 09/05/2019</w:t>
      </w:r>
    </w:p>
    <w:p w14:paraId="092A80B1" w14:textId="77777777" w:rsidR="00211C5C" w:rsidRDefault="00211C5C" w:rsidP="00211C5C">
      <w:pPr>
        <w:pStyle w:val="ListBullet"/>
        <w:numPr>
          <w:ilvl w:val="0"/>
          <w:numId w:val="0"/>
        </w:numPr>
        <w:ind w:left="144" w:hanging="144"/>
        <w:rPr>
          <w:bCs/>
        </w:rPr>
      </w:pPr>
    </w:p>
    <w:p w14:paraId="3E97CC82" w14:textId="77777777" w:rsidR="00211C5C" w:rsidRDefault="00211C5C" w:rsidP="00211C5C">
      <w:pPr>
        <w:pStyle w:val="ListBullet"/>
        <w:numPr>
          <w:ilvl w:val="0"/>
          <w:numId w:val="0"/>
        </w:numPr>
        <w:ind w:left="144" w:hanging="144"/>
        <w:rPr>
          <w:b/>
          <w:sz w:val="32"/>
          <w:szCs w:val="32"/>
        </w:rPr>
      </w:pPr>
      <w:r w:rsidRPr="00211C5C">
        <w:rPr>
          <w:b/>
          <w:sz w:val="32"/>
          <w:szCs w:val="32"/>
        </w:rPr>
        <w:t>Interest and Activities</w:t>
      </w:r>
    </w:p>
    <w:p w14:paraId="56039A5A" w14:textId="74F69630" w:rsidR="00634FDD" w:rsidRDefault="00634FDD" w:rsidP="00211C5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 w:rsidRPr="00634FDD">
        <w:rPr>
          <w:sz w:val="24"/>
          <w:szCs w:val="24"/>
        </w:rPr>
        <w:t>Metal music bands</w:t>
      </w:r>
    </w:p>
    <w:p w14:paraId="56A374B2" w14:textId="7890E9CE" w:rsidR="00634FDD" w:rsidRDefault="00634FDD" w:rsidP="00211C5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Board games</w:t>
      </w:r>
      <w:r w:rsidR="00016E34">
        <w:rPr>
          <w:sz w:val="24"/>
          <w:szCs w:val="24"/>
        </w:rPr>
        <w:t xml:space="preserve"> (Involves Secret roles which promotes mystery solving/thinking)</w:t>
      </w:r>
    </w:p>
    <w:p w14:paraId="32ECA1EE" w14:textId="7FF61465" w:rsidR="00634FDD" w:rsidRDefault="009A172A" w:rsidP="00211C5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  <w:r>
        <w:rPr>
          <w:sz w:val="24"/>
          <w:szCs w:val="24"/>
        </w:rPr>
        <w:t>Pokémon</w:t>
      </w:r>
      <w:r w:rsidR="00634FDD">
        <w:rPr>
          <w:sz w:val="24"/>
          <w:szCs w:val="24"/>
        </w:rPr>
        <w:t xml:space="preserve"> GO</w:t>
      </w:r>
    </w:p>
    <w:p w14:paraId="3B0CEFEB" w14:textId="77777777" w:rsidR="00634FDD" w:rsidRPr="00634FDD" w:rsidRDefault="00634FDD" w:rsidP="00211C5C">
      <w:pPr>
        <w:pStyle w:val="ListBullet"/>
        <w:numPr>
          <w:ilvl w:val="0"/>
          <w:numId w:val="0"/>
        </w:numPr>
        <w:ind w:left="144" w:hanging="144"/>
        <w:rPr>
          <w:sz w:val="24"/>
          <w:szCs w:val="24"/>
        </w:rPr>
      </w:pPr>
    </w:p>
    <w:p w14:paraId="43D2A72E" w14:textId="03916AA1" w:rsidR="00211C5C" w:rsidRPr="00211C5C" w:rsidRDefault="00211C5C" w:rsidP="000F1EB1">
      <w:pPr>
        <w:pStyle w:val="ListBullet"/>
        <w:numPr>
          <w:ilvl w:val="0"/>
          <w:numId w:val="0"/>
        </w:numPr>
        <w:ind w:left="144" w:hanging="144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sectPr w:rsidR="00211C5C" w:rsidRPr="00211C5C">
      <w:footerReference w:type="default" r:id="rId11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2F976B" w14:textId="77777777" w:rsidR="00AA1656" w:rsidRDefault="00AA1656">
      <w:pPr>
        <w:spacing w:after="0"/>
      </w:pPr>
      <w:r>
        <w:separator/>
      </w:r>
    </w:p>
  </w:endnote>
  <w:endnote w:type="continuationSeparator" w:id="0">
    <w:p w14:paraId="01239AB8" w14:textId="77777777" w:rsidR="00AA1656" w:rsidRDefault="00AA16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6B431" w14:textId="77777777" w:rsidR="00B65EFF" w:rsidRDefault="005614A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15CA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A5B9C8" w14:textId="77777777" w:rsidR="00AA1656" w:rsidRDefault="00AA1656">
      <w:pPr>
        <w:spacing w:after="0"/>
      </w:pPr>
      <w:r>
        <w:separator/>
      </w:r>
    </w:p>
  </w:footnote>
  <w:footnote w:type="continuationSeparator" w:id="0">
    <w:p w14:paraId="7A23E324" w14:textId="77777777" w:rsidR="00AA1656" w:rsidRDefault="00AA16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D8E0174"/>
    <w:multiLevelType w:val="hybridMultilevel"/>
    <w:tmpl w:val="D99A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94C25"/>
    <w:multiLevelType w:val="hybridMultilevel"/>
    <w:tmpl w:val="B39016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38"/>
    <w:rsid w:val="00015CA6"/>
    <w:rsid w:val="00016E34"/>
    <w:rsid w:val="000A1EA0"/>
    <w:rsid w:val="000B712D"/>
    <w:rsid w:val="000F1EB1"/>
    <w:rsid w:val="00134B47"/>
    <w:rsid w:val="001550CE"/>
    <w:rsid w:val="001A534E"/>
    <w:rsid w:val="00211C5C"/>
    <w:rsid w:val="00232589"/>
    <w:rsid w:val="00415938"/>
    <w:rsid w:val="00510C25"/>
    <w:rsid w:val="0054266D"/>
    <w:rsid w:val="005614A9"/>
    <w:rsid w:val="0057342D"/>
    <w:rsid w:val="00576420"/>
    <w:rsid w:val="00604899"/>
    <w:rsid w:val="00634FDD"/>
    <w:rsid w:val="00662174"/>
    <w:rsid w:val="008C351A"/>
    <w:rsid w:val="00913FDE"/>
    <w:rsid w:val="009A172A"/>
    <w:rsid w:val="009C5EDD"/>
    <w:rsid w:val="009D0E7D"/>
    <w:rsid w:val="00A2001C"/>
    <w:rsid w:val="00AA1656"/>
    <w:rsid w:val="00B624A1"/>
    <w:rsid w:val="00B65EFF"/>
    <w:rsid w:val="00D92CA1"/>
    <w:rsid w:val="00DA19C8"/>
    <w:rsid w:val="00DE2E6A"/>
    <w:rsid w:val="00E5258E"/>
    <w:rsid w:val="00F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8221"/>
  <w15:chartTrackingRefBased/>
  <w15:docId w15:val="{2935D217-0F28-43FD-A145-9CE2830B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B624A1"/>
    <w:pPr>
      <w:spacing w:before="60" w:after="0" w:line="220" w:lineRule="exact"/>
      <w:outlineLvl w:val="1"/>
    </w:pPr>
    <w:rPr>
      <w:rFonts w:ascii="Tahoma" w:eastAsia="Times New Roman" w:hAnsi="Tahoma" w:cs="Times New Roman"/>
      <w:i/>
      <w:color w:val="auto"/>
      <w:spacing w:val="10"/>
      <w:sz w:val="16"/>
      <w:szCs w:val="1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EB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EB1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134B47"/>
    <w:pPr>
      <w:ind w:left="720"/>
      <w:contextualSpacing/>
    </w:pPr>
  </w:style>
  <w:style w:type="paragraph" w:styleId="BodyText">
    <w:name w:val="Body Text"/>
    <w:basedOn w:val="Normal"/>
    <w:link w:val="BodyTextChar"/>
    <w:rsid w:val="00510C25"/>
    <w:pPr>
      <w:spacing w:after="160" w:line="220" w:lineRule="exact"/>
    </w:pPr>
    <w:rPr>
      <w:rFonts w:ascii="Tahoma" w:eastAsia="Times New Roman" w:hAnsi="Tahoma" w:cs="Times New Roman"/>
      <w:color w:val="auto"/>
      <w:spacing w:val="10"/>
      <w:sz w:val="16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510C25"/>
    <w:rPr>
      <w:rFonts w:ascii="Tahoma" w:eastAsia="Times New Roman" w:hAnsi="Tahoma" w:cs="Times New Roman"/>
      <w:color w:val="auto"/>
      <w:spacing w:val="10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rsid w:val="00B624A1"/>
    <w:rPr>
      <w:rFonts w:ascii="Tahoma" w:eastAsia="Times New Roman" w:hAnsi="Tahoma" w:cs="Times New Roman"/>
      <w:i/>
      <w:color w:val="auto"/>
      <w:spacing w:val="10"/>
      <w:sz w:val="16"/>
      <w:szCs w:val="16"/>
      <w:lang w:eastAsia="en-US"/>
    </w:rPr>
  </w:style>
  <w:style w:type="paragraph" w:customStyle="1" w:styleId="DatewnoSpaceBefore">
    <w:name w:val="Date w/no Space Before"/>
    <w:basedOn w:val="Date"/>
    <w:rsid w:val="00B624A1"/>
    <w:pPr>
      <w:spacing w:after="0" w:line="220" w:lineRule="exact"/>
      <w:jc w:val="right"/>
    </w:pPr>
    <w:rPr>
      <w:rFonts w:ascii="Tahoma" w:eastAsia="Times New Roman" w:hAnsi="Tahoma" w:cs="Times New Roman"/>
      <w:b/>
      <w:color w:val="auto"/>
      <w:spacing w:val="10"/>
      <w:sz w:val="16"/>
      <w:szCs w:val="16"/>
      <w:lang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624A1"/>
  </w:style>
  <w:style w:type="character" w:customStyle="1" w:styleId="DateChar">
    <w:name w:val="Date Char"/>
    <w:basedOn w:val="DefaultParagraphFont"/>
    <w:link w:val="Date"/>
    <w:uiPriority w:val="99"/>
    <w:semiHidden/>
    <w:rsid w:val="00B624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th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06BE0AEFEE4BD883E6D2DADB0CA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6B47D-7D04-45EA-A802-5EAFE799A848}"/>
      </w:docPartPr>
      <w:docPartBody>
        <w:p w:rsidR="007F32D5" w:rsidRDefault="00912FB8">
          <w:pPr>
            <w:pStyle w:val="7406BE0AEFEE4BD883E6D2DADB0CA4F7"/>
          </w:pPr>
          <w:r>
            <w:t>[Address, City, ST  ZIP Code]</w:t>
          </w:r>
        </w:p>
      </w:docPartBody>
    </w:docPart>
    <w:docPart>
      <w:docPartPr>
        <w:name w:val="C176853FC85E4747B74AF47420B60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83EF7-34FB-411B-95CE-0444617B6131}"/>
      </w:docPartPr>
      <w:docPartBody>
        <w:p w:rsidR="007F32D5" w:rsidRDefault="00912FB8">
          <w:pPr>
            <w:pStyle w:val="C176853FC85E4747B74AF47420B6095A"/>
          </w:pPr>
          <w:r>
            <w:t>[Telephone]</w:t>
          </w:r>
        </w:p>
      </w:docPartBody>
    </w:docPart>
    <w:docPart>
      <w:docPartPr>
        <w:name w:val="CA87D586B81246BEB7C6BEB84DC89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43E4-1EB2-41F7-942A-6A26F49CF230}"/>
      </w:docPartPr>
      <w:docPartBody>
        <w:p w:rsidR="007F32D5" w:rsidRDefault="00912FB8">
          <w:pPr>
            <w:pStyle w:val="CA87D586B81246BEB7C6BEB84DC897E6"/>
          </w:pPr>
          <w:r>
            <w:t>[Email]</w:t>
          </w:r>
        </w:p>
      </w:docPartBody>
    </w:docPart>
    <w:docPart>
      <w:docPartPr>
        <w:name w:val="10C6B74D8A9D40E4B4E57F2EA9EF8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9357C-E2F2-4437-BA1A-90BE2037D9FA}"/>
      </w:docPartPr>
      <w:docPartBody>
        <w:p w:rsidR="007F32D5" w:rsidRDefault="00912FB8">
          <w:pPr>
            <w:pStyle w:val="10C6B74D8A9D40E4B4E57F2EA9EF836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B8"/>
    <w:rsid w:val="000208DF"/>
    <w:rsid w:val="001567AE"/>
    <w:rsid w:val="007F32D5"/>
    <w:rsid w:val="00912FB8"/>
    <w:rsid w:val="0093093C"/>
    <w:rsid w:val="00C8162B"/>
    <w:rsid w:val="00D218FC"/>
    <w:rsid w:val="00D2402B"/>
    <w:rsid w:val="00F2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050C71B8CC46168ABA3ADDABA5A6A7">
    <w:name w:val="7F050C71B8CC46168ABA3ADDABA5A6A7"/>
  </w:style>
  <w:style w:type="paragraph" w:customStyle="1" w:styleId="7406BE0AEFEE4BD883E6D2DADB0CA4F7">
    <w:name w:val="7406BE0AEFEE4BD883E6D2DADB0CA4F7"/>
  </w:style>
  <w:style w:type="paragraph" w:customStyle="1" w:styleId="C176853FC85E4747B74AF47420B6095A">
    <w:name w:val="C176853FC85E4747B74AF47420B6095A"/>
  </w:style>
  <w:style w:type="paragraph" w:customStyle="1" w:styleId="CA87D586B81246BEB7C6BEB84DC897E6">
    <w:name w:val="CA87D586B81246BEB7C6BEB84DC897E6"/>
  </w:style>
  <w:style w:type="paragraph" w:customStyle="1" w:styleId="767DF37576604EA9BF3826BD7DE4BD3E">
    <w:name w:val="767DF37576604EA9BF3826BD7DE4BD3E"/>
  </w:style>
  <w:style w:type="paragraph" w:customStyle="1" w:styleId="C6EC90EE34904E46821482CD102C78F3">
    <w:name w:val="C6EC90EE34904E46821482CD102C78F3"/>
  </w:style>
  <w:style w:type="paragraph" w:customStyle="1" w:styleId="FBEB68E503594C7693FD8B79AB4420D6">
    <w:name w:val="FBEB68E503594C7693FD8B79AB4420D6"/>
  </w:style>
  <w:style w:type="paragraph" w:customStyle="1" w:styleId="DB140CBD2FCA4AEBA0E9F3E231D71CDE">
    <w:name w:val="DB140CBD2FCA4AEBA0E9F3E231D71CDE"/>
  </w:style>
  <w:style w:type="paragraph" w:customStyle="1" w:styleId="BBA5974BF87448DBA1809899A6448526">
    <w:name w:val="BBA5974BF87448DBA1809899A6448526"/>
  </w:style>
  <w:style w:type="character" w:styleId="PlaceholderText">
    <w:name w:val="Placeholder Text"/>
    <w:basedOn w:val="DefaultParagraphFont"/>
    <w:uiPriority w:val="99"/>
    <w:semiHidden/>
    <w:rsid w:val="00912FB8"/>
    <w:rPr>
      <w:color w:val="808080"/>
    </w:rPr>
  </w:style>
  <w:style w:type="paragraph" w:customStyle="1" w:styleId="10C6B74D8A9D40E4B4E57F2EA9EF836D">
    <w:name w:val="10C6B74D8A9D40E4B4E57F2EA9EF836D"/>
  </w:style>
  <w:style w:type="paragraph" w:customStyle="1" w:styleId="5912EA3A3EE543FCB6F5E5472EA41491">
    <w:name w:val="5912EA3A3EE543FCB6F5E5472EA41491"/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8FDAAE02FFCB4EE98ECB2D7E8587FBC0">
    <w:name w:val="8FDAAE02FFCB4EE98ECB2D7E8587FBC0"/>
  </w:style>
  <w:style w:type="paragraph" w:customStyle="1" w:styleId="52C0FC97A0544C82825356CED3F76FB5">
    <w:name w:val="52C0FC97A0544C82825356CED3F76FB5"/>
  </w:style>
  <w:style w:type="paragraph" w:customStyle="1" w:styleId="D40E9FA8703043078AC5C9BF9ACD6BC3">
    <w:name w:val="D40E9FA8703043078AC5C9BF9ACD6BC3"/>
  </w:style>
  <w:style w:type="paragraph" w:customStyle="1" w:styleId="7C6170C9E01940F59E4D47ABE5C58221">
    <w:name w:val="7C6170C9E01940F59E4D47ABE5C58221"/>
  </w:style>
  <w:style w:type="paragraph" w:customStyle="1" w:styleId="624CAACEBEF74DFFB9CCBB70C155F6C2">
    <w:name w:val="624CAACEBEF74DFFB9CCBB70C155F6C2"/>
  </w:style>
  <w:style w:type="paragraph" w:customStyle="1" w:styleId="4771174D751B46928EB09D9727D9105F">
    <w:name w:val="4771174D751B46928EB09D9727D9105F"/>
  </w:style>
  <w:style w:type="paragraph" w:customStyle="1" w:styleId="F26452ACAB0D4021871883470CB27CE6">
    <w:name w:val="F26452ACAB0D4021871883470CB27CE6"/>
  </w:style>
  <w:style w:type="paragraph" w:customStyle="1" w:styleId="1F6749DA81474EDAA5FF2C8D7961EB57">
    <w:name w:val="1F6749DA81474EDAA5FF2C8D7961EB57"/>
    <w:rsid w:val="00912FB8"/>
  </w:style>
  <w:style w:type="paragraph" w:customStyle="1" w:styleId="48A792B5258041B0B01CF4733039D73C">
    <w:name w:val="48A792B5258041B0B01CF4733039D73C"/>
    <w:rsid w:val="00912FB8"/>
  </w:style>
  <w:style w:type="paragraph" w:customStyle="1" w:styleId="354C15237BE749E8B903E89165174D3B">
    <w:name w:val="354C15237BE749E8B903E89165174D3B"/>
    <w:rsid w:val="00912FB8"/>
  </w:style>
  <w:style w:type="paragraph" w:customStyle="1" w:styleId="78E3355B453749B4948A7E4B639266F4">
    <w:name w:val="78E3355B453749B4948A7E4B639266F4"/>
    <w:rsid w:val="00912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30 Clitherow Gardens, RH10 6TT</CompanyAddress>
  <CompanyPhone>07596412959</CompanyPhone>
  <CompanyFax/>
  <CompanyEmail>Tiagosilvauk@hotmail.com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5A354B02483C45BFA9567BC68485CB" ma:contentTypeVersion="1" ma:contentTypeDescription="Create a new document." ma:contentTypeScope="" ma:versionID="dd796755d5507dd0867f8f36240af90c">
  <xsd:schema xmlns:xsd="http://www.w3.org/2001/XMLSchema" xmlns:xs="http://www.w3.org/2001/XMLSchema" xmlns:p="http://schemas.microsoft.com/office/2006/metadata/properties" xmlns:ns2="0cbffa6e-29e6-4df3-88e1-50a21ae40cb6" targetNamespace="http://schemas.microsoft.com/office/2006/metadata/properties" ma:root="true" ma:fieldsID="966f7f226898dd894048ad2f7106d100" ns2:_="">
    <xsd:import namespace="0cbffa6e-29e6-4df3-88e1-50a21ae40cb6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ffa6e-29e6-4df3-88e1-50a21ae40c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A5F3B-110D-4CA0-8E6C-53D2853103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ffa6e-29e6-4df3-88e1-50a21ae40c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04C53-231B-4D02-93B9-1B654E768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3C0D0-4430-4C45-B846-E0152E948B8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keywords/>
  <cp:lastModifiedBy>Tiago Silva</cp:lastModifiedBy>
  <cp:revision>17</cp:revision>
  <cp:lastPrinted>2014-02-06T11:18:00Z</cp:lastPrinted>
  <dcterms:created xsi:type="dcterms:W3CDTF">2018-06-03T19:18:00Z</dcterms:created>
  <dcterms:modified xsi:type="dcterms:W3CDTF">2018-09-24T11:15:00Z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  <property fmtid="{D5CDD505-2E9C-101B-9397-08002B2CF9AE}" pid="3" name="ContentTypeId">
    <vt:lpwstr>0x010100005A354B02483C45BFA9567BC68485CB</vt:lpwstr>
  </property>
</Properties>
</file>